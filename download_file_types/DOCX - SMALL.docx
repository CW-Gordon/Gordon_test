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7AD037AD184BEF48A4B9C92171AE41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1857E0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870D0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F033D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A28D9D15BF664A4DA5FBD0F9195033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303FCD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F033D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B9A0610FF89D5F409A482B8F449C7C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190320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F033D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47F08502E9DE0040BF08E9D6CA0F67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5F033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56F0C80A0515C04CB05E2714D8BBEF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5F033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D5B18536185EFD449606CC28EEB7F4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063D6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F033D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13CFB0F3896C6541A7980D12233ABA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5F033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836D75CB6B74049BBF22FF7314677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5722C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EBB3BDC6F0B44247A8E5642883D371F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F033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325DFDDFB262A47B00B4FA4DD5230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5F033D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E299B5CBF299E4499E4ECD84A6361E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5F033D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D98E5F685E14744FAE106AB5733305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C66F83E9654E2D42AF087A2BA76EDD1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A432C4E85935BE44905EA44C0255F19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06A65E4822128D479FC33F7B3660C75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0BDB0B69CDB30C41B806AD7FBCF2AFA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F033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09FD2C98B59F94FA51FD251EB887A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50DE52D808652740873207294AA3A90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E10DF58AF5389143AD441BF67130F0C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5F033D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E05013AF4B024241B6537E66C20ABB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5F033D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0F9B679724C884F830079ABB8BF64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ABBA8E420497424FA31422F33DBB7E8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33D" w:rsidRDefault="005F033D" w:rsidP="003856C9">
      <w:pPr>
        <w:spacing w:after="0" w:line="240" w:lineRule="auto"/>
      </w:pPr>
      <w:r>
        <w:separator/>
      </w:r>
    </w:p>
  </w:endnote>
  <w:endnote w:type="continuationSeparator" w:id="0">
    <w:p w:rsidR="005F033D" w:rsidRDefault="005F033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29FB70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D33DE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33D" w:rsidRDefault="005F033D" w:rsidP="003856C9">
      <w:pPr>
        <w:spacing w:after="0" w:line="240" w:lineRule="auto"/>
      </w:pPr>
      <w:r>
        <w:separator/>
      </w:r>
    </w:p>
  </w:footnote>
  <w:footnote w:type="continuationSeparator" w:id="0">
    <w:p w:rsidR="005F033D" w:rsidRDefault="005F033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969FB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283E51A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E0"/>
    <w:rsid w:val="00052BE1"/>
    <w:rsid w:val="0007412A"/>
    <w:rsid w:val="0010199E"/>
    <w:rsid w:val="001765FE"/>
    <w:rsid w:val="001857E0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F033D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09989-DD99-6644-A75D-67622791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osx/Library/Containers/com.microsoft.Word/Data/Library/Application%20Support/Microsoft/Office/16.0/DTS/en-US%7bB4A30EA5-2509-DA4C-AD8A-98085CA388E2%7d/%7b4B7A9D84-95C0-E248-BA4F-B93E0A10BE89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037AD184BEF48A4B9C92171AE4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AE26-1DBC-2640-ACEA-AC60CCA08A10}"/>
      </w:docPartPr>
      <w:docPartBody>
        <w:p w:rsidR="00000000" w:rsidRDefault="00DA7C3E">
          <w:pPr>
            <w:pStyle w:val="7AD037AD184BEF48A4B9C92171AE41E0"/>
          </w:pPr>
          <w:r w:rsidRPr="005152F2">
            <w:t>Your Name</w:t>
          </w:r>
        </w:p>
      </w:docPartBody>
    </w:docPart>
    <w:docPart>
      <w:docPartPr>
        <w:name w:val="A28D9D15BF664A4DA5FBD0F91950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7BFFF-9F17-8B46-85F8-F8E18EEA0375}"/>
      </w:docPartPr>
      <w:docPartBody>
        <w:p w:rsidR="00000000" w:rsidRDefault="00DA7C3E">
          <w:pPr>
            <w:pStyle w:val="A28D9D15BF664A4DA5FBD0F9195033DB"/>
          </w:pPr>
          <w:r w:rsidRPr="005152F2">
            <w:t>Email</w:t>
          </w:r>
        </w:p>
      </w:docPartBody>
    </w:docPart>
    <w:docPart>
      <w:docPartPr>
        <w:name w:val="B9A0610FF89D5F409A482B8F449C7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531F9-3616-6E44-BF3A-D184E3F38E52}"/>
      </w:docPartPr>
      <w:docPartBody>
        <w:p w:rsidR="00000000" w:rsidRDefault="00DA7C3E">
          <w:pPr>
            <w:pStyle w:val="B9A0610FF89D5F409A482B8F449C7C21"/>
          </w:pPr>
          <w:r w:rsidRPr="005152F2">
            <w:t>Telephone</w:t>
          </w:r>
        </w:p>
      </w:docPartBody>
    </w:docPart>
    <w:docPart>
      <w:docPartPr>
        <w:name w:val="47F08502E9DE0040BF08E9D6CA0F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68B1-4981-204D-AE71-0E4095CF4338}"/>
      </w:docPartPr>
      <w:docPartBody>
        <w:p w:rsidR="00000000" w:rsidRDefault="00DA7C3E">
          <w:pPr>
            <w:pStyle w:val="47F08502E9DE0040BF08E9D6CA0F675B"/>
          </w:pPr>
          <w:r w:rsidRPr="003053D9">
            <w:t>LinkedIn URL</w:t>
          </w:r>
        </w:p>
      </w:docPartBody>
    </w:docPart>
    <w:docPart>
      <w:docPartPr>
        <w:name w:val="56F0C80A0515C04CB05E2714D8BB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28C-E873-F342-8206-91AE7D1C9D34}"/>
      </w:docPartPr>
      <w:docPartBody>
        <w:p w:rsidR="00000000" w:rsidRDefault="00DA7C3E">
          <w:pPr>
            <w:pStyle w:val="56F0C80A0515C04CB05E2714D8BBEFA3"/>
          </w:pPr>
          <w:r w:rsidRPr="005152F2">
            <w:t>Link to other online properties: Portfolio/Website/Blog</w:t>
          </w:r>
        </w:p>
      </w:docPartBody>
    </w:docPart>
    <w:docPart>
      <w:docPartPr>
        <w:name w:val="D5B18536185EFD449606CC28EEB7F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89348-F757-4341-A508-E913E76DFC27}"/>
      </w:docPartPr>
      <w:docPartBody>
        <w:p w:rsidR="00000000" w:rsidRDefault="00DA7C3E">
          <w:pPr>
            <w:pStyle w:val="D5B18536185EFD449606CC28EEB7F4FF"/>
          </w:pPr>
          <w:r>
            <w:t>Objective</w:t>
          </w:r>
        </w:p>
      </w:docPartBody>
    </w:docPart>
    <w:docPart>
      <w:docPartPr>
        <w:name w:val="13CFB0F3896C6541A7980D12233AB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91A2-DAAC-1C43-9BE0-228749283A97}"/>
      </w:docPartPr>
      <w:docPartBody>
        <w:p w:rsidR="00000000" w:rsidRDefault="00DA7C3E">
          <w:pPr>
            <w:pStyle w:val="13CFB0F3896C6541A7980D12233ABAB5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1836D75CB6B74049BBF22FF731467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892E-2D23-C14D-883B-16E6E414980E}"/>
      </w:docPartPr>
      <w:docPartBody>
        <w:p w:rsidR="00000000" w:rsidRDefault="00DA7C3E">
          <w:pPr>
            <w:pStyle w:val="1836D75CB6B74049BBF22FF73146776C"/>
          </w:pPr>
          <w:r>
            <w:t>Skills</w:t>
          </w:r>
        </w:p>
      </w:docPartBody>
    </w:docPart>
    <w:docPart>
      <w:docPartPr>
        <w:name w:val="EBB3BDC6F0B44247A8E5642883D37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7E450-9703-6A41-9AD8-30E9091163B8}"/>
      </w:docPartPr>
      <w:docPartBody>
        <w:p w:rsidR="00000000" w:rsidRDefault="00DA7C3E">
          <w:pPr>
            <w:pStyle w:val="EBB3BDC6F0B44247A8E5642883D371FC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325DFDDFB262A47B00B4FA4DD52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5C1BE-013F-ED45-AC81-6B2903E1C29F}"/>
      </w:docPartPr>
      <w:docPartBody>
        <w:p w:rsidR="00000000" w:rsidRDefault="00DA7C3E">
          <w:pPr>
            <w:pStyle w:val="B325DFDDFB262A47B00B4FA4DD5230B0"/>
          </w:pPr>
          <w:r w:rsidRPr="005152F2">
            <w:t>Experience</w:t>
          </w:r>
        </w:p>
      </w:docPartBody>
    </w:docPart>
    <w:docPart>
      <w:docPartPr>
        <w:name w:val="E299B5CBF299E4499E4ECD84A6361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A31BA-6A9C-2741-A9E2-3D4611350036}"/>
      </w:docPartPr>
      <w:docPartBody>
        <w:p w:rsidR="00000000" w:rsidRDefault="00DA7C3E">
          <w:pPr>
            <w:pStyle w:val="E299B5CBF299E4499E4ECD84A6361E6C"/>
          </w:pPr>
          <w:r w:rsidRPr="0043426C">
            <w:t>Job Title/Company</w:t>
          </w:r>
        </w:p>
      </w:docPartBody>
    </w:docPart>
    <w:docPart>
      <w:docPartPr>
        <w:name w:val="D98E5F685E14744FAE106AB573330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C1D4A-1EE8-B64F-80B6-C9FE612C0843}"/>
      </w:docPartPr>
      <w:docPartBody>
        <w:p w:rsidR="00000000" w:rsidRDefault="00DA7C3E">
          <w:pPr>
            <w:pStyle w:val="D98E5F685E14744FAE106AB57333051D"/>
          </w:pPr>
          <w:r>
            <w:t>Dates From – To</w:t>
          </w:r>
        </w:p>
      </w:docPartBody>
    </w:docPart>
    <w:docPart>
      <w:docPartPr>
        <w:name w:val="C66F83E9654E2D42AF087A2BA76E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2C2B8-D71B-7741-B12B-C1B2C7D1AE52}"/>
      </w:docPartPr>
      <w:docPartBody>
        <w:p w:rsidR="00000000" w:rsidRDefault="00DA7C3E">
          <w:pPr>
            <w:pStyle w:val="C66F83E9654E2D42AF087A2BA76EDD19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A432C4E85935BE44905EA44C0255F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8811D-E4E2-BA41-A399-212B88DEFC22}"/>
      </w:docPartPr>
      <w:docPartBody>
        <w:p w:rsidR="00000000" w:rsidRDefault="00DA7C3E">
          <w:pPr>
            <w:pStyle w:val="A432C4E85935BE44905EA44C0255F199"/>
          </w:pPr>
          <w:r w:rsidRPr="0043426C">
            <w:t>Job Title/Company</w:t>
          </w:r>
        </w:p>
      </w:docPartBody>
    </w:docPart>
    <w:docPart>
      <w:docPartPr>
        <w:name w:val="06A65E4822128D479FC33F7B3660C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0BC51-7E21-6C4C-94E4-D1C8863D7942}"/>
      </w:docPartPr>
      <w:docPartBody>
        <w:p w:rsidR="00000000" w:rsidRDefault="00DA7C3E">
          <w:pPr>
            <w:pStyle w:val="06A65E4822128D479FC33F7B3660C75C"/>
          </w:pPr>
          <w:r>
            <w:t>Dates From – To</w:t>
          </w:r>
        </w:p>
      </w:docPartBody>
    </w:docPart>
    <w:docPart>
      <w:docPartPr>
        <w:name w:val="0BDB0B69CDB30C41B806AD7FBCF2A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BDD88-37B0-F342-B0EF-76D7F8A0FF75}"/>
      </w:docPartPr>
      <w:docPartBody>
        <w:p w:rsidR="00000000" w:rsidRDefault="00DA7C3E">
          <w:pPr>
            <w:pStyle w:val="0BDB0B69CDB30C41B806AD7FBCF2AFA7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009FD2C98B59F94FA51FD251EB887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EAA0-038C-C348-9FB8-BE24B689EBF6}"/>
      </w:docPartPr>
      <w:docPartBody>
        <w:p w:rsidR="00000000" w:rsidRDefault="00DA7C3E">
          <w:pPr>
            <w:pStyle w:val="009FD2C98B59F94FA51FD251EB887AEF"/>
          </w:pPr>
          <w:r w:rsidRPr="005152F2">
            <w:t>Education</w:t>
          </w:r>
        </w:p>
      </w:docPartBody>
    </w:docPart>
    <w:docPart>
      <w:docPartPr>
        <w:name w:val="50DE52D808652740873207294AA3A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5895-753D-4645-B6C8-BF6B72D93227}"/>
      </w:docPartPr>
      <w:docPartBody>
        <w:p w:rsidR="00000000" w:rsidRDefault="00DA7C3E">
          <w:pPr>
            <w:pStyle w:val="50DE52D808652740873207294AA3A904"/>
          </w:pPr>
          <w:r w:rsidRPr="0043426C">
            <w:t>Degree / Date Earned</w:t>
          </w:r>
        </w:p>
      </w:docPartBody>
    </w:docPart>
    <w:docPart>
      <w:docPartPr>
        <w:name w:val="E10DF58AF5389143AD441BF67130F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A6D6E-6C50-7E46-8137-521FBAE23894}"/>
      </w:docPartPr>
      <w:docPartBody>
        <w:p w:rsidR="00000000" w:rsidRDefault="00DA7C3E">
          <w:pPr>
            <w:pStyle w:val="E10DF58AF5389143AD441BF67130F0CA"/>
          </w:pPr>
          <w:r w:rsidRPr="005152F2">
            <w:t>School</w:t>
          </w:r>
        </w:p>
      </w:docPartBody>
    </w:docPart>
    <w:docPart>
      <w:docPartPr>
        <w:name w:val="E05013AF4B024241B6537E66C20A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63C84-090B-424F-A329-A537B2579CC6}"/>
      </w:docPartPr>
      <w:docPartBody>
        <w:p w:rsidR="00000000" w:rsidRDefault="00DA7C3E">
          <w:pPr>
            <w:pStyle w:val="E05013AF4B024241B6537E66C20ABB7D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E0F9B679724C884F830079ABB8B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9220-7613-E84C-B070-C6B84155A5E4}"/>
      </w:docPartPr>
      <w:docPartBody>
        <w:p w:rsidR="00000000" w:rsidRDefault="00DA7C3E">
          <w:pPr>
            <w:pStyle w:val="E0F9B679724C884F830079ABB8BF64AB"/>
          </w:pPr>
          <w:r w:rsidRPr="005152F2">
            <w:t>Volunteer Experience or Leadership</w:t>
          </w:r>
        </w:p>
      </w:docPartBody>
    </w:docPart>
    <w:docPart>
      <w:docPartPr>
        <w:name w:val="ABBA8E420497424FA31422F33DBB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ADF45-0819-4944-8148-A4FFA0BF542C}"/>
      </w:docPartPr>
      <w:docPartBody>
        <w:p w:rsidR="00000000" w:rsidRDefault="00DA7C3E">
          <w:pPr>
            <w:pStyle w:val="ABBA8E420497424FA31422F33DBB7E86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3E"/>
    <w:rsid w:val="00D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D037AD184BEF48A4B9C92171AE41E0">
    <w:name w:val="7AD037AD184BEF48A4B9C92171AE41E0"/>
  </w:style>
  <w:style w:type="paragraph" w:customStyle="1" w:styleId="A28D9D15BF664A4DA5FBD0F9195033DB">
    <w:name w:val="A28D9D15BF664A4DA5FBD0F9195033DB"/>
  </w:style>
  <w:style w:type="paragraph" w:customStyle="1" w:styleId="B9A0610FF89D5F409A482B8F449C7C21">
    <w:name w:val="B9A0610FF89D5F409A482B8F449C7C21"/>
  </w:style>
  <w:style w:type="paragraph" w:customStyle="1" w:styleId="47F08502E9DE0040BF08E9D6CA0F675B">
    <w:name w:val="47F08502E9DE0040BF08E9D6CA0F675B"/>
  </w:style>
  <w:style w:type="paragraph" w:customStyle="1" w:styleId="56F0C80A0515C04CB05E2714D8BBEFA3">
    <w:name w:val="56F0C80A0515C04CB05E2714D8BBEFA3"/>
  </w:style>
  <w:style w:type="paragraph" w:customStyle="1" w:styleId="D5B18536185EFD449606CC28EEB7F4FF">
    <w:name w:val="D5B18536185EFD449606CC28EEB7F4FF"/>
  </w:style>
  <w:style w:type="paragraph" w:customStyle="1" w:styleId="13CFB0F3896C6541A7980D12233ABAB5">
    <w:name w:val="13CFB0F3896C6541A7980D12233ABAB5"/>
  </w:style>
  <w:style w:type="paragraph" w:customStyle="1" w:styleId="1836D75CB6B74049BBF22FF73146776C">
    <w:name w:val="1836D75CB6B74049BBF22FF73146776C"/>
  </w:style>
  <w:style w:type="paragraph" w:customStyle="1" w:styleId="EBB3BDC6F0B44247A8E5642883D371FC">
    <w:name w:val="EBB3BDC6F0B44247A8E5642883D371FC"/>
  </w:style>
  <w:style w:type="paragraph" w:customStyle="1" w:styleId="B325DFDDFB262A47B00B4FA4DD5230B0">
    <w:name w:val="B325DFDDFB262A47B00B4FA4DD5230B0"/>
  </w:style>
  <w:style w:type="paragraph" w:customStyle="1" w:styleId="E299B5CBF299E4499E4ECD84A6361E6C">
    <w:name w:val="E299B5CBF299E4499E4ECD84A6361E6C"/>
  </w:style>
  <w:style w:type="paragraph" w:customStyle="1" w:styleId="D98E5F685E14744FAE106AB57333051D">
    <w:name w:val="D98E5F685E14744FAE106AB57333051D"/>
  </w:style>
  <w:style w:type="paragraph" w:customStyle="1" w:styleId="C66F83E9654E2D42AF087A2BA76EDD19">
    <w:name w:val="C66F83E9654E2D42AF087A2BA76EDD19"/>
  </w:style>
  <w:style w:type="paragraph" w:customStyle="1" w:styleId="A432C4E85935BE44905EA44C0255F199">
    <w:name w:val="A432C4E85935BE44905EA44C0255F199"/>
  </w:style>
  <w:style w:type="paragraph" w:customStyle="1" w:styleId="06A65E4822128D479FC33F7B3660C75C">
    <w:name w:val="06A65E4822128D479FC33F7B3660C75C"/>
  </w:style>
  <w:style w:type="paragraph" w:customStyle="1" w:styleId="0BDB0B69CDB30C41B806AD7FBCF2AFA7">
    <w:name w:val="0BDB0B69CDB30C41B806AD7FBCF2AFA7"/>
  </w:style>
  <w:style w:type="paragraph" w:customStyle="1" w:styleId="009FD2C98B59F94FA51FD251EB887AEF">
    <w:name w:val="009FD2C98B59F94FA51FD251EB887AEF"/>
  </w:style>
  <w:style w:type="paragraph" w:customStyle="1" w:styleId="50DE52D808652740873207294AA3A904">
    <w:name w:val="50DE52D808652740873207294AA3A904"/>
  </w:style>
  <w:style w:type="paragraph" w:customStyle="1" w:styleId="E10DF58AF5389143AD441BF67130F0CA">
    <w:name w:val="E10DF58AF5389143AD441BF67130F0CA"/>
  </w:style>
  <w:style w:type="paragraph" w:customStyle="1" w:styleId="E05013AF4B024241B6537E66C20ABB7D">
    <w:name w:val="E05013AF4B024241B6537E66C20ABB7D"/>
  </w:style>
  <w:style w:type="paragraph" w:customStyle="1" w:styleId="E0F9B679724C884F830079ABB8BF64AB">
    <w:name w:val="E0F9B679724C884F830079ABB8BF64AB"/>
  </w:style>
  <w:style w:type="paragraph" w:customStyle="1" w:styleId="ABBA8E420497424FA31422F33DBB7E86">
    <w:name w:val="ABBA8E420497424FA31422F33DBB7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02-243152-007</cp:lastModifiedBy>
  <cp:revision>1</cp:revision>
  <dcterms:created xsi:type="dcterms:W3CDTF">2021-02-02T07:10:00Z</dcterms:created>
  <dcterms:modified xsi:type="dcterms:W3CDTF">2021-02-02T07:10:00Z</dcterms:modified>
</cp:coreProperties>
</file>